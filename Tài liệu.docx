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3819" w14:textId="77777777" w:rsidR="0047264B" w:rsidRDefault="006C711B">
      <w:pPr>
        <w:pStyle w:val="Ngaythang"/>
      </w:pPr>
      <w:sdt>
        <w:sdtPr>
          <w:id w:val="-1168716917"/>
          <w:placeholder>
            <w:docPart w:val="7060F264C6BF3445A4956C1F13FB8061"/>
          </w:placeholder>
          <w:temporary/>
          <w:showingPlcHdr/>
        </w:sdtPr>
        <w:sdtEndPr/>
        <w:sdtContent>
          <w:r>
            <w:t>Ngày</w:t>
          </w:r>
        </w:sdtContent>
      </w:sdt>
    </w:p>
    <w:sdt>
      <w:sdtPr>
        <w:id w:val="-1866894512"/>
        <w:placeholder>
          <w:docPart w:val="1841E903658D5143B44B34DFA8BA865E"/>
        </w:placeholder>
        <w:temporary/>
        <w:showingPlcHdr/>
      </w:sdtPr>
      <w:sdtEndPr/>
      <w:sdtContent>
        <w:p w14:paraId="205202D5" w14:textId="77777777" w:rsidR="0047264B" w:rsidRDefault="006C711B">
          <w:pPr>
            <w:pStyle w:val="Lichao"/>
          </w:pPr>
          <w:r>
            <w:t>Tên Người nhận</w:t>
          </w:r>
        </w:p>
      </w:sdtContent>
    </w:sdt>
    <w:p w14:paraId="05436BF7" w14:textId="77777777" w:rsidR="0047264B" w:rsidRDefault="006C711B">
      <w:pPr>
        <w:pStyle w:val="ach"/>
      </w:pPr>
      <w:sdt>
        <w:sdtPr>
          <w:id w:val="-2135784547"/>
          <w:placeholder>
            <w:docPart w:val="03C2C08391F54445B70526B5AF8E8BD2"/>
          </w:placeholder>
          <w:temporary/>
          <w:showingPlcHdr/>
        </w:sdtPr>
        <w:sdtEndPr/>
        <w:sdtContent>
          <w:r>
            <w:t>Đ</w:t>
          </w:r>
          <w:r>
            <w:t>ị</w:t>
          </w:r>
          <w:r>
            <w:t>a ch</w:t>
          </w:r>
          <w:r>
            <w:t>ỉ</w:t>
          </w:r>
          <w:r>
            <w:t xml:space="preserve"> | Thành ph</w:t>
          </w:r>
          <w:r>
            <w:t>ố</w:t>
          </w:r>
          <w:r>
            <w:t>, Mã Bưu đi</w:t>
          </w:r>
          <w:r>
            <w:t>ệ</w:t>
          </w:r>
          <w:r>
            <w:t>n ST</w:t>
          </w:r>
        </w:sdtContent>
      </w:sdt>
    </w:p>
    <w:sdt>
      <w:sdtPr>
        <w:id w:val="1954365722"/>
        <w:placeholder>
          <w:docPart w:val="F2B0D3938172FB41976438EB52C58DE0"/>
        </w:placeholder>
        <w:temporary/>
        <w:showingPlcHdr/>
      </w:sdtPr>
      <w:sdtEndPr/>
      <w:sdtContent>
        <w:p w14:paraId="06919A42" w14:textId="77777777" w:rsidR="0047264B" w:rsidRDefault="006C711B">
          <w:r>
            <w:t>Đ</w:t>
          </w:r>
          <w:r>
            <w:t>ể</w:t>
          </w:r>
          <w:r>
            <w:t xml:space="preserve"> b</w:t>
          </w:r>
          <w:r>
            <w:t>ắ</w:t>
          </w:r>
          <w:r>
            <w:t>t đ</w:t>
          </w:r>
          <w:r>
            <w:t>ầ</w:t>
          </w:r>
          <w:r>
            <w:t>u ngay l</w:t>
          </w:r>
          <w:r>
            <w:t>ậ</w:t>
          </w:r>
          <w:r>
            <w:t>p t</w:t>
          </w:r>
          <w:r>
            <w:t>ứ</w:t>
          </w:r>
          <w:r>
            <w:t>c, ch</w:t>
          </w:r>
          <w:r>
            <w:t>ỉ</w:t>
          </w:r>
          <w:r>
            <w:t xml:space="preserve"> c</w:t>
          </w:r>
          <w:r>
            <w:t>ầ</w:t>
          </w:r>
          <w:r>
            <w:t>n gõ nh</w:t>
          </w:r>
          <w:r>
            <w:t>ẹ</w:t>
          </w:r>
          <w:r>
            <w:t xml:space="preserve"> vào b</w:t>
          </w:r>
          <w:r>
            <w:t>ấ</w:t>
          </w:r>
          <w:r>
            <w:t>t k</w:t>
          </w:r>
          <w:r>
            <w:t>ỳ</w:t>
          </w:r>
          <w:r>
            <w:t xml:space="preserve"> văn b</w:t>
          </w:r>
          <w:r>
            <w:t>ả</w:t>
          </w:r>
          <w:r>
            <w:t>n ch</w:t>
          </w:r>
          <w:r>
            <w:t>ỗ</w:t>
          </w:r>
          <w:r>
            <w:t xml:space="preserve"> dành s</w:t>
          </w:r>
          <w:r>
            <w:t>ẵ</w:t>
          </w:r>
          <w:r>
            <w:t xml:space="preserve">n nào (như </w:t>
          </w:r>
          <w:r>
            <w:t>ở</w:t>
          </w:r>
          <w:r>
            <w:t xml:space="preserve"> đây) và b</w:t>
          </w:r>
          <w:r>
            <w:t>ắ</w:t>
          </w:r>
          <w:r>
            <w:t>t đ</w:t>
          </w:r>
          <w:r>
            <w:t>ầ</w:t>
          </w:r>
          <w:r>
            <w:t>u gõ.</w:t>
          </w:r>
        </w:p>
        <w:p w14:paraId="1AD779F2" w14:textId="77777777" w:rsidR="0047264B" w:rsidRDefault="006C711B">
          <w:r>
            <w:t>S</w:t>
          </w:r>
          <w:r>
            <w:t>ử</w:t>
          </w:r>
          <w:r>
            <w:t xml:space="preserve"> d</w:t>
          </w:r>
          <w:r>
            <w:t>ụ</w:t>
          </w:r>
          <w:r>
            <w:t>ng các ki</w:t>
          </w:r>
          <w:r>
            <w:t>ể</w:t>
          </w:r>
          <w:r>
            <w:t>u đ</w:t>
          </w:r>
          <w:r>
            <w:t>ể</w:t>
          </w:r>
          <w:r>
            <w:t xml:space="preserve"> d</w:t>
          </w:r>
          <w:r>
            <w:t>ễ</w:t>
          </w:r>
          <w:r>
            <w:t xml:space="preserve"> dàng đ</w:t>
          </w:r>
          <w:r>
            <w:t>ị</w:t>
          </w:r>
          <w:r>
            <w:t>nh d</w:t>
          </w:r>
          <w:r>
            <w:t>ạ</w:t>
          </w:r>
          <w:r>
            <w:t>ng tài li</w:t>
          </w:r>
          <w:r>
            <w:t>ệ</w:t>
          </w:r>
          <w:r>
            <w:t>u Word c</w:t>
          </w:r>
          <w:r>
            <w:t>ủ</w:t>
          </w:r>
          <w:r>
            <w:t>a b</w:t>
          </w:r>
          <w:r>
            <w:t>ạ</w:t>
          </w:r>
          <w:r>
            <w:t>n nhanh chóng. Ví d</w:t>
          </w:r>
          <w:r>
            <w:t>ụ</w:t>
          </w:r>
          <w:r>
            <w:t xml:space="preserve">, văn </w:t>
          </w:r>
          <w:r>
            <w:t>b</w:t>
          </w:r>
          <w:r>
            <w:t>ả</w:t>
          </w:r>
          <w:r>
            <w:t>n này s</w:t>
          </w:r>
          <w:r>
            <w:t>ử</w:t>
          </w:r>
          <w:r>
            <w:t xml:space="preserve"> d</w:t>
          </w:r>
          <w:r>
            <w:t>ụ</w:t>
          </w:r>
          <w:r>
            <w:t>ng ki</w:t>
          </w:r>
          <w:r>
            <w:t>ể</w:t>
          </w:r>
          <w:r>
            <w:t>u Chu</w:t>
          </w:r>
          <w:r>
            <w:t>ẩ</w:t>
          </w:r>
          <w:r>
            <w:t>n. Đ</w:t>
          </w:r>
          <w:r>
            <w:t>ể</w:t>
          </w:r>
          <w:r>
            <w:t xml:space="preserve"> áp d</w:t>
          </w:r>
          <w:r>
            <w:t>ụ</w:t>
          </w:r>
          <w:r>
            <w:t>ng b</w:t>
          </w:r>
          <w:r>
            <w:t>ấ</w:t>
          </w:r>
          <w:r>
            <w:t>t k</w:t>
          </w:r>
          <w:r>
            <w:t>ỳ</w:t>
          </w:r>
          <w:r>
            <w:t xml:space="preserve"> đ</w:t>
          </w:r>
          <w:r>
            <w:t>ị</w:t>
          </w:r>
          <w:r>
            <w:t>nh d</w:t>
          </w:r>
          <w:r>
            <w:t>ạ</w:t>
          </w:r>
          <w:r>
            <w:t>ng văn b</w:t>
          </w:r>
          <w:r>
            <w:t>ả</w:t>
          </w:r>
          <w:r>
            <w:t>n nào mà b</w:t>
          </w:r>
          <w:r>
            <w:t>ạ</w:t>
          </w:r>
          <w:r>
            <w:t>n nhìn th</w:t>
          </w:r>
          <w:r>
            <w:t>ấ</w:t>
          </w:r>
          <w:r>
            <w:t>y trong tài li</w:t>
          </w:r>
          <w:r>
            <w:t>ệ</w:t>
          </w:r>
          <w:r>
            <w:t>u này ch</w:t>
          </w:r>
          <w:r>
            <w:t>ỉ</w:t>
          </w:r>
          <w:r>
            <w:t xml:space="preserve"> v</w:t>
          </w:r>
          <w:r>
            <w:t>ớ</w:t>
          </w:r>
          <w:r>
            <w:t>i m</w:t>
          </w:r>
          <w:r>
            <w:t>ộ</w:t>
          </w:r>
          <w:r>
            <w:t>t l</w:t>
          </w:r>
          <w:r>
            <w:t>ầ</w:t>
          </w:r>
          <w:r>
            <w:t>n gõ nh</w:t>
          </w:r>
          <w:r>
            <w:t>ẹ</w:t>
          </w:r>
          <w:r>
            <w:t>, trên tab Trang ch</w:t>
          </w:r>
          <w:r>
            <w:t>ủ</w:t>
          </w:r>
          <w:r>
            <w:t xml:space="preserve"> c</w:t>
          </w:r>
          <w:r>
            <w:t>ủ</w:t>
          </w:r>
          <w:r>
            <w:t>a ribbon, hãy xem th</w:t>
          </w:r>
          <w:r>
            <w:t>ử</w:t>
          </w:r>
          <w:r>
            <w:t xml:space="preserve"> các Ki</w:t>
          </w:r>
          <w:r>
            <w:t>ể</w:t>
          </w:r>
          <w:r>
            <w:t>u.</w:t>
          </w:r>
        </w:p>
      </w:sdtContent>
    </w:sdt>
    <w:sdt>
      <w:sdtPr>
        <w:id w:val="-1894884102"/>
        <w:placeholder>
          <w:docPart w:val="54EA44A9DCA328428578CF8BEC108D1C"/>
        </w:placeholder>
        <w:showingPlcHdr/>
      </w:sdtPr>
      <w:sdtEndPr/>
      <w:sdtContent>
        <w:p w14:paraId="576DF395" w14:textId="77777777" w:rsidR="0047264B" w:rsidRDefault="006C711B">
          <w:pPr>
            <w:pStyle w:val="ong"/>
          </w:pPr>
          <w:r>
            <w:t>Trân tr</w:t>
          </w:r>
          <w:r>
            <w:t>ọ</w:t>
          </w:r>
          <w:r>
            <w:t>ng,</w:t>
          </w:r>
        </w:p>
      </w:sdtContent>
    </w:sdt>
    <w:p w14:paraId="30267D96" w14:textId="77777777" w:rsidR="0047264B" w:rsidRDefault="006C711B">
      <w:pPr>
        <w:pStyle w:val="Chky"/>
      </w:pPr>
      <w:sdt>
        <w:sdtPr>
          <w:id w:val="761344615"/>
          <w:placeholder>
            <w:docPart w:val="F8EF489AAF56B248BB037B1B503153AA"/>
          </w:placeholder>
          <w:temporary/>
          <w:showingPlcHdr/>
        </w:sdtPr>
        <w:sdtEndPr/>
        <w:sdtContent>
          <w:r>
            <w:t>Tên Bạn</w:t>
          </w:r>
        </w:sdtContent>
      </w:sdt>
    </w:p>
    <w:sectPr w:rsidR="0047264B">
      <w:footerReference w:type="default" r:id="rId9"/>
      <w:footerReference w:type="first" r:id="rId10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C6CD7" w14:textId="77777777" w:rsidR="006C711B" w:rsidRDefault="006C711B">
      <w:pPr>
        <w:spacing w:before="0" w:after="0" w:line="240" w:lineRule="auto"/>
      </w:pPr>
      <w:r>
        <w:separator/>
      </w:r>
    </w:p>
  </w:endnote>
  <w:endnote w:type="continuationSeparator" w:id="0">
    <w:p w14:paraId="173AFBE9" w14:textId="77777777" w:rsidR="006C711B" w:rsidRDefault="006C71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D8C72" w14:textId="77777777" w:rsidR="0047264B" w:rsidRDefault="006C711B">
        <w:pPr>
          <w:pStyle w:val="Chntra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EAAE" w14:textId="77777777" w:rsidR="0047264B" w:rsidRDefault="006C711B">
    <w:pPr>
      <w:pStyle w:val="Chntrang"/>
    </w:pPr>
    <w:sdt>
      <w:sdtPr>
        <w:id w:val="7803617"/>
        <w:temporary/>
        <w:showingPlcHdr/>
      </w:sdtPr>
      <w:sdtEndPr/>
      <w:sdtContent>
        <w:r>
          <w:t>Đ</w:t>
        </w:r>
        <w:r>
          <w:t>ị</w:t>
        </w:r>
        <w:r>
          <w:t>a ch</w:t>
        </w:r>
        <w:r>
          <w:t>ỉ</w:t>
        </w:r>
        <w:r>
          <w:t xml:space="preserve"> | Thành ph</w:t>
        </w:r>
        <w:r>
          <w:t>ố</w:t>
        </w:r>
        <w:r>
          <w:t>, Mã bưu đi</w:t>
        </w:r>
        <w:r>
          <w:t>ệ</w:t>
        </w:r>
        <w:r>
          <w:t>n St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CB0E4" w14:textId="77777777" w:rsidR="006C711B" w:rsidRDefault="006C711B">
      <w:pPr>
        <w:spacing w:before="0" w:after="0" w:line="240" w:lineRule="auto"/>
      </w:pPr>
      <w:r>
        <w:separator/>
      </w:r>
    </w:p>
  </w:footnote>
  <w:footnote w:type="continuationSeparator" w:id="0">
    <w:p w14:paraId="55FF4BC3" w14:textId="77777777" w:rsidR="006C711B" w:rsidRDefault="006C711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B"/>
    <w:rsid w:val="006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F71F13"/>
  <w15:docId w15:val="{D958A27B-93A3-F549-B3EE-561C0B5D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15C2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ch">
    <w:name w:val="Địa chỉ"/>
    <w:basedOn w:val="Binhthng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iuSach">
    <w:name w:val="Book Title"/>
    <w:basedOn w:val="Phngmcinhcuaoanvn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BangThngthng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ong">
    <w:name w:val="Closing"/>
    <w:basedOn w:val="Binhthng"/>
    <w:link w:val="o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ongChar">
    <w:name w:val="Đóng Char"/>
    <w:basedOn w:val="Phngmcinhcuaoanvn"/>
    <w:link w:val="ong"/>
    <w:uiPriority w:val="32"/>
    <w:rPr>
      <w:rFonts w:eastAsiaTheme="minorEastAsia"/>
      <w:bCs/>
      <w:caps/>
      <w:spacing w:val="28"/>
      <w:szCs w:val="18"/>
    </w:rPr>
  </w:style>
  <w:style w:type="paragraph" w:styleId="Chky">
    <w:name w:val="Signature"/>
    <w:basedOn w:val="Binhthng"/>
    <w:link w:val="Chky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hkyChar">
    <w:name w:val="Chữ ký Char"/>
    <w:basedOn w:val="Phngmcinhcuaoanvn"/>
    <w:link w:val="Chky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Ngaythang">
    <w:name w:val="Date"/>
    <w:basedOn w:val="Binhthng"/>
    <w:link w:val="Ngaythang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NgaythangChar">
    <w:name w:val="Ngày tháng Char"/>
    <w:basedOn w:val="Phngmcinhcuaoanvn"/>
    <w:link w:val="Ngaythang"/>
    <w:uiPriority w:val="1"/>
    <w:rPr>
      <w:b/>
      <w:spacing w:val="28"/>
      <w:sz w:val="32"/>
    </w:rPr>
  </w:style>
  <w:style w:type="character" w:styleId="Nhnmanh">
    <w:name w:val="Emphasis"/>
    <w:basedOn w:val="Phngmcinhcuaoanvn"/>
    <w:uiPriority w:val="20"/>
    <w:semiHidden/>
    <w:unhideWhenUsed/>
    <w:qFormat/>
    <w:rPr>
      <w:i/>
      <w:iCs/>
      <w:color w:val="F98723" w:themeColor="accent2"/>
    </w:rPr>
  </w:style>
  <w:style w:type="paragraph" w:styleId="Tiu">
    <w:name w:val="Title"/>
    <w:basedOn w:val="Binhthng"/>
    <w:next w:val="Binhthng"/>
    <w:link w:val="Tiu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NhnmnhThm">
    <w:name w:val="Intense Emphasis"/>
    <w:basedOn w:val="Phngmcinhcuaoanvn"/>
    <w:uiPriority w:val="21"/>
    <w:semiHidden/>
    <w:unhideWhenUsed/>
    <w:qFormat/>
    <w:rPr>
      <w:b/>
      <w:i/>
      <w:iCs/>
      <w:color w:val="F98723" w:themeColor="accent2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DanhschBng3-Nhnmanh11">
    <w:name w:val="Danh sách Bảng 3 - Nhấn mạnh 1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Pr>
      <w:i/>
      <w:iCs/>
      <w:color w:val="0072C6" w:themeColor="accent1"/>
      <w:sz w:val="24"/>
      <w:szCs w:val="24"/>
    </w:rPr>
  </w:style>
  <w:style w:type="character" w:styleId="Manh">
    <w:name w:val="Strong"/>
    <w:basedOn w:val="Phngmcinhcuaoanvn"/>
    <w:uiPriority w:val="22"/>
    <w:semiHidden/>
    <w:unhideWhenUsed/>
    <w:qFormat/>
    <w:rPr>
      <w:b/>
      <w:bCs/>
      <w:color w:val="0072C6" w:themeColor="accent1"/>
    </w:rPr>
  </w:style>
  <w:style w:type="paragraph" w:styleId="Tiuphu">
    <w:name w:val="Subtitle"/>
    <w:basedOn w:val="Binhthng"/>
    <w:link w:val="Tiuphu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NhnmanhTinht">
    <w:name w:val="Subtle Emphasis"/>
    <w:basedOn w:val="Phngmcinhcuaoanvn"/>
    <w:uiPriority w:val="19"/>
    <w:semiHidden/>
    <w:unhideWhenUsed/>
    <w:qFormat/>
    <w:rPr>
      <w:i/>
      <w:iCs/>
      <w:color w:val="0072C6" w:themeColor="accent1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uChar">
    <w:name w:val="Tiêu đề Char"/>
    <w:basedOn w:val="Phngmcinhcuaoanvn"/>
    <w:link w:val="Tiu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Lichao">
    <w:name w:val="Salutation"/>
    <w:basedOn w:val="Binhthng"/>
    <w:next w:val="Binhthng"/>
    <w:link w:val="Lichao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LichaoChar">
    <w:name w:val="Lời chào Char"/>
    <w:basedOn w:val="Phngmcinhcuaoanvn"/>
    <w:link w:val="Lichao"/>
    <w:uiPriority w:val="3"/>
    <w:rPr>
      <w:rFonts w:asciiTheme="majorHAnsi" w:hAnsiTheme="majorHAnsi"/>
      <w:caps/>
      <w:color w:val="0072C6" w:themeColor="accent1"/>
      <w:sz w:val="72"/>
    </w:rPr>
  </w:style>
  <w:style w:type="paragraph" w:styleId="Chntrang">
    <w:name w:val="footer"/>
    <w:basedOn w:val="Binhthng"/>
    <w:link w:val="Chntrang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ntrangChar">
    <w:name w:val="Chân trang Char"/>
    <w:basedOn w:val="Phngmcinhcuaoanvn"/>
    <w:link w:val="Chntrang"/>
    <w:uiPriority w:val="99"/>
    <w:rPr>
      <w:color w:val="FFFFFF" w:themeColor="background1"/>
      <w:shd w:val="clear" w:color="auto" w:fill="0072C6" w:themeFill="accent1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utrang">
    <w:name w:val="header"/>
    <w:basedOn w:val="Binhthng"/>
    <w:link w:val="utrangChar"/>
    <w:uiPriority w:val="99"/>
    <w:unhideWhenUsed/>
    <w:pPr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2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41EF5BD-CB90-1740-996C-578E0CA30198%7dtf50002007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60F264C6BF3445A4956C1F13FB806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1064C4C-22AB-D741-A528-913B4536A99E}"/>
      </w:docPartPr>
      <w:docPartBody>
        <w:p w:rsidR="00000000" w:rsidRDefault="00000000">
          <w:pPr>
            <w:pStyle w:val="7060F264C6BF3445A4956C1F13FB8061"/>
          </w:pPr>
          <w:r>
            <w:t>Date</w:t>
          </w:r>
        </w:p>
      </w:docPartBody>
    </w:docPart>
    <w:docPart>
      <w:docPartPr>
        <w:name w:val="1841E903658D5143B44B34DFA8BA865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58D4F39-CD9F-B842-83F8-71FD001ED37B}"/>
      </w:docPartPr>
      <w:docPartBody>
        <w:p w:rsidR="00000000" w:rsidRDefault="00000000">
          <w:pPr>
            <w:pStyle w:val="1841E903658D5143B44B34DFA8BA865E"/>
          </w:pPr>
          <w:r>
            <w:t>Recipient Name</w:t>
          </w:r>
        </w:p>
      </w:docPartBody>
    </w:docPart>
    <w:docPart>
      <w:docPartPr>
        <w:name w:val="03C2C08391F54445B70526B5AF8E8BD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766A6B3-55B7-E846-AAA4-B4572BFE1C9C}"/>
      </w:docPartPr>
      <w:docPartBody>
        <w:p w:rsidR="00000000" w:rsidRDefault="00000000">
          <w:pPr>
            <w:pStyle w:val="03C2C08391F54445B70526B5AF8E8BD2"/>
          </w:pPr>
          <w:r>
            <w:t>Address | City, ST PostCode</w:t>
          </w:r>
        </w:p>
      </w:docPartBody>
    </w:docPart>
    <w:docPart>
      <w:docPartPr>
        <w:name w:val="F2B0D3938172FB41976438EB52C58DE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1DB6C40-C22A-3F47-AC6F-9C6EE2E0C4AC}"/>
      </w:docPartPr>
      <w:docPartBody>
        <w:p w:rsidR="009B36E6" w:rsidRDefault="00000000">
          <w:r>
            <w:t>To get started right away, just tap any placeholder text (such as this) and start typing.</w:t>
          </w:r>
        </w:p>
        <w:p w:rsidR="00000000" w:rsidRDefault="00000000">
          <w:pPr>
            <w:pStyle w:val="F2B0D3938172FB41976438EB52C58DE0"/>
          </w:pPr>
          <w:r>
            <w:t>Use styles to easily format your Word documents in no time. For example, this text uses Normal style. To apply any text formatting you see in this document with just a tap, on the Home tab of the ribbon, check out Styles.</w:t>
          </w:r>
        </w:p>
      </w:docPartBody>
    </w:docPart>
    <w:docPart>
      <w:docPartPr>
        <w:name w:val="54EA44A9DCA328428578CF8BEC108D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7C5857D-8208-AE47-BE2D-678AACDE9063}"/>
      </w:docPartPr>
      <w:docPartBody>
        <w:p w:rsidR="00000000" w:rsidRDefault="00000000">
          <w:pPr>
            <w:pStyle w:val="54EA44A9DCA328428578CF8BEC108D1C"/>
          </w:pPr>
          <w:r>
            <w:t>Sincerely,</w:t>
          </w:r>
        </w:p>
      </w:docPartBody>
    </w:docPart>
    <w:docPart>
      <w:docPartPr>
        <w:name w:val="F8EF489AAF56B248BB037B1B503153A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20FE344-6F30-AB41-8CD8-E49D76BDDB7E}"/>
      </w:docPartPr>
      <w:docPartBody>
        <w:p w:rsidR="00000000" w:rsidRDefault="00000000">
          <w:pPr>
            <w:pStyle w:val="F8EF489AAF56B248BB037B1B503153A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7060F264C6BF3445A4956C1F13FB8061">
    <w:name w:val="7060F264C6BF3445A4956C1F13FB8061"/>
  </w:style>
  <w:style w:type="paragraph" w:customStyle="1" w:styleId="1841E903658D5143B44B34DFA8BA865E">
    <w:name w:val="1841E903658D5143B44B34DFA8BA865E"/>
  </w:style>
  <w:style w:type="paragraph" w:customStyle="1" w:styleId="03C2C08391F54445B70526B5AF8E8BD2">
    <w:name w:val="03C2C08391F54445B70526B5AF8E8BD2"/>
  </w:style>
  <w:style w:type="paragraph" w:customStyle="1" w:styleId="F2B0D3938172FB41976438EB52C58DE0">
    <w:name w:val="F2B0D3938172FB41976438EB52C58DE0"/>
  </w:style>
  <w:style w:type="paragraph" w:customStyle="1" w:styleId="54EA44A9DCA328428578CF8BEC108D1C">
    <w:name w:val="54EA44A9DCA328428578CF8BEC108D1C"/>
  </w:style>
  <w:style w:type="paragraph" w:customStyle="1" w:styleId="F8EF489AAF56B248BB037B1B503153AA">
    <w:name w:val="F8EF489AAF56B248BB037B1B50315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{941EF5BD-CB90-1740-996C-578E0CA30198}tf50002007.dotx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Khúc</dc:creator>
  <cp:keywords/>
  <dc:description/>
  <cp:lastModifiedBy>Khánh Khúc</cp:lastModifiedBy>
  <cp:revision>2</cp:revision>
  <dcterms:created xsi:type="dcterms:W3CDTF">2020-05-27T09:13:00Z</dcterms:created>
  <dcterms:modified xsi:type="dcterms:W3CDTF">2020-05-27T09:13:00Z</dcterms:modified>
</cp:coreProperties>
</file>